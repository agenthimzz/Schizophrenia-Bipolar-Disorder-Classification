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3BA6" w:rsidRDefault="00025BCD" w:rsidP="00103BA6">
      <w:pPr>
        <w:pStyle w:val="Title"/>
        <w:rPr>
          <w:lang w:val="en-US"/>
        </w:rPr>
      </w:pPr>
      <w:r>
        <w:rPr>
          <w:lang w:val="en-US"/>
        </w:rPr>
        <w:t>Schizophrenia and Bipolar Disorder Classification</w:t>
      </w:r>
    </w:p>
    <w:p w:rsidR="00103BA6" w:rsidRDefault="00103BA6" w:rsidP="00103BA6">
      <w:pPr>
        <w:rPr>
          <w:lang w:val="en-US"/>
        </w:rPr>
      </w:pPr>
    </w:p>
    <w:p w:rsidR="00103BA6" w:rsidRDefault="00103BA6" w:rsidP="00380D7B">
      <w:pPr>
        <w:pStyle w:val="Heading2"/>
        <w:rPr>
          <w:lang w:val="en-US"/>
        </w:rPr>
      </w:pPr>
      <w:r>
        <w:rPr>
          <w:lang w:val="en-US"/>
        </w:rPr>
        <w:t>Problem Statement:</w:t>
      </w:r>
    </w:p>
    <w:p w:rsidR="00025BCD" w:rsidRDefault="00025BCD" w:rsidP="00025BCD">
      <w:pPr>
        <w:rPr>
          <w:lang w:val="en-US"/>
        </w:rPr>
      </w:pPr>
      <w:r w:rsidRPr="00473BA4">
        <w:rPr>
          <w:lang w:val="en-US"/>
        </w:rPr>
        <w:t>us</w:t>
      </w:r>
      <w:r>
        <w:rPr>
          <w:lang w:val="en-US"/>
        </w:rPr>
        <w:t>ing</w:t>
      </w:r>
      <w:r w:rsidRPr="00473BA4">
        <w:rPr>
          <w:lang w:val="en-US"/>
        </w:rPr>
        <w:t xml:space="preserve"> ML tools to classify between Schizophrenia and Bipolar Disorder using the dataset attached below. </w:t>
      </w:r>
    </w:p>
    <w:p w:rsidR="00025BCD" w:rsidRDefault="00025BCD" w:rsidP="00025BCD">
      <w:pPr>
        <w:rPr>
          <w:lang w:val="en-US"/>
        </w:rPr>
      </w:pPr>
      <w:r w:rsidRPr="00473BA4">
        <w:rPr>
          <w:lang w:val="en-US"/>
        </w:rPr>
        <w:t xml:space="preserve">The dataset is in the form of a pickle file (dictionary file). </w:t>
      </w:r>
    </w:p>
    <w:p w:rsidR="00025BCD" w:rsidRDefault="00025BCD" w:rsidP="00025BCD">
      <w:pPr>
        <w:rPr>
          <w:lang w:val="en-US"/>
        </w:rPr>
      </w:pPr>
      <w:r w:rsidRPr="00473BA4">
        <w:rPr>
          <w:lang w:val="en-US"/>
        </w:rPr>
        <w:t xml:space="preserve">It has 6 feature keys - ALFF, </w:t>
      </w:r>
      <w:proofErr w:type="spellStart"/>
      <w:r w:rsidRPr="00473BA4">
        <w:rPr>
          <w:lang w:val="en-US"/>
        </w:rPr>
        <w:t>fALFF</w:t>
      </w:r>
      <w:proofErr w:type="spellEnd"/>
      <w:r w:rsidRPr="00473BA4">
        <w:rPr>
          <w:lang w:val="en-US"/>
        </w:rPr>
        <w:t xml:space="preserve">, .... - and for each feature, 14 different atlas keys - AAL, Power, </w:t>
      </w:r>
      <w:proofErr w:type="gramStart"/>
      <w:r w:rsidRPr="00473BA4">
        <w:rPr>
          <w:lang w:val="en-US"/>
        </w:rPr>
        <w:t>.....</w:t>
      </w:r>
      <w:proofErr w:type="gramEnd"/>
      <w:r w:rsidRPr="00473BA4">
        <w:rPr>
          <w:lang w:val="en-US"/>
        </w:rPr>
        <w:t xml:space="preserve"> </w:t>
      </w:r>
    </w:p>
    <w:p w:rsidR="00103BA6" w:rsidRPr="00025BCD" w:rsidRDefault="00103BA6" w:rsidP="00103BA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en-GB"/>
        </w:rPr>
      </w:pPr>
    </w:p>
    <w:p w:rsidR="00103BA6" w:rsidRDefault="00103BA6" w:rsidP="00380D7B">
      <w:pPr>
        <w:pStyle w:val="Heading2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Task:</w:t>
      </w:r>
    </w:p>
    <w:p w:rsidR="00025BCD" w:rsidRDefault="00025BCD" w:rsidP="00025BCD">
      <w:pPr>
        <w:rPr>
          <w:lang w:val="en-US"/>
        </w:rPr>
      </w:pPr>
      <w:r w:rsidRPr="00473BA4">
        <w:rPr>
          <w:lang w:val="en-US"/>
        </w:rPr>
        <w:t xml:space="preserve">For your task, you'll be using only the </w:t>
      </w:r>
      <w:proofErr w:type="spellStart"/>
      <w:r w:rsidRPr="00473BA4">
        <w:rPr>
          <w:lang w:val="en-US"/>
        </w:rPr>
        <w:t>ReHo</w:t>
      </w:r>
      <w:proofErr w:type="spellEnd"/>
      <w:r w:rsidRPr="00473BA4">
        <w:rPr>
          <w:lang w:val="en-US"/>
        </w:rPr>
        <w:t xml:space="preserve"> feature key</w:t>
      </w:r>
      <w:r>
        <w:rPr>
          <w:lang w:val="en-US"/>
        </w:rPr>
        <w:t xml:space="preserve"> (Regional </w:t>
      </w:r>
      <w:proofErr w:type="spellStart"/>
      <w:r>
        <w:rPr>
          <w:lang w:val="en-US"/>
        </w:rPr>
        <w:t>Homogenity</w:t>
      </w:r>
      <w:proofErr w:type="spellEnd"/>
      <w:r>
        <w:rPr>
          <w:lang w:val="en-US"/>
        </w:rPr>
        <w:t>)</w:t>
      </w:r>
      <w:r w:rsidRPr="00473BA4">
        <w:rPr>
          <w:lang w:val="en-US"/>
        </w:rPr>
        <w:t>, and its 14 corresponding atlas keys to classify between Schizophrenia and Bipolar Disorder with &gt;70% accuracy.</w:t>
      </w:r>
    </w:p>
    <w:p w:rsidR="00025BCD" w:rsidRDefault="00025BCD" w:rsidP="00025BCD">
      <w:pPr>
        <w:keepNext/>
        <w:jc w:val="center"/>
      </w:pPr>
      <w:r>
        <w:rPr>
          <w:noProof/>
        </w:rPr>
        <w:drawing>
          <wp:inline distT="0" distB="0" distL="0" distR="0" wp14:anchorId="2D779D89">
            <wp:extent cx="5163163" cy="650911"/>
            <wp:effectExtent l="114300" t="101600" r="12065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ject 1 Dash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63" cy="6509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80D7B" w:rsidRDefault="00025BCD" w:rsidP="00025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Distribution of mental disorder</w:t>
      </w:r>
    </w:p>
    <w:p w:rsidR="00380D7B" w:rsidRDefault="00380D7B" w:rsidP="00103BA6">
      <w:r>
        <w:br w:type="page"/>
      </w:r>
    </w:p>
    <w:p w:rsidR="00103BA6" w:rsidRDefault="00E55F78" w:rsidP="00E55F78">
      <w:pPr>
        <w:pStyle w:val="Heading1"/>
      </w:pPr>
      <w:r>
        <w:lastRenderedPageBreak/>
        <w:t>Approach</w:t>
      </w:r>
    </w:p>
    <w:p w:rsidR="00E55F78" w:rsidRPr="00E55F78" w:rsidRDefault="00E55F78" w:rsidP="00E55F78"/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034"/>
        <w:gridCol w:w="2226"/>
        <w:gridCol w:w="2977"/>
        <w:gridCol w:w="3123"/>
      </w:tblGrid>
      <w:tr w:rsidR="00E55F78" w:rsidTr="009F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55F78" w:rsidRDefault="00E55F78" w:rsidP="00E55F78">
            <w:r>
              <w:t>Number</w:t>
            </w:r>
          </w:p>
        </w:tc>
        <w:tc>
          <w:tcPr>
            <w:tcW w:w="2226" w:type="dxa"/>
          </w:tcPr>
          <w:p w:rsidR="00E55F78" w:rsidRDefault="00E55F78" w:rsidP="00E55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7" w:type="dxa"/>
          </w:tcPr>
          <w:p w:rsidR="00E55F78" w:rsidRDefault="00E55F78" w:rsidP="00E55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Concepts/ Ideas used</w:t>
            </w:r>
            <w:r w:rsidR="002E3221">
              <w:t>/ library used</w:t>
            </w:r>
          </w:p>
        </w:tc>
        <w:tc>
          <w:tcPr>
            <w:tcW w:w="3123" w:type="dxa"/>
          </w:tcPr>
          <w:p w:rsidR="00E55F78" w:rsidRDefault="00E55F78" w:rsidP="00E55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</w:t>
            </w:r>
          </w:p>
        </w:tc>
      </w:tr>
      <w:tr w:rsidR="00E55F78" w:rsidTr="009F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55F78" w:rsidRPr="002E3221" w:rsidRDefault="00E55F78" w:rsidP="00E55F78">
            <w:pPr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1</w:t>
            </w:r>
          </w:p>
        </w:tc>
        <w:tc>
          <w:tcPr>
            <w:tcW w:w="2226" w:type="dxa"/>
          </w:tcPr>
          <w:p w:rsidR="00E55F78" w:rsidRPr="002E3221" w:rsidRDefault="00E55F78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read data</w:t>
            </w:r>
          </w:p>
        </w:tc>
        <w:tc>
          <w:tcPr>
            <w:tcW w:w="2977" w:type="dxa"/>
          </w:tcPr>
          <w:p w:rsidR="00E55F78" w:rsidRPr="002E3221" w:rsidRDefault="002E3221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Read data using a custom function, pandas, and numpy</w:t>
            </w:r>
          </w:p>
        </w:tc>
        <w:tc>
          <w:tcPr>
            <w:tcW w:w="3123" w:type="dxa"/>
          </w:tcPr>
          <w:p w:rsidR="00E55F78" w:rsidRPr="002E3221" w:rsidRDefault="002E3221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Acceleration and Rotation Magnitude data for walking and running is loaded.</w:t>
            </w:r>
          </w:p>
        </w:tc>
      </w:tr>
      <w:tr w:rsidR="00E55F78" w:rsidTr="009F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55F78" w:rsidRPr="002E3221" w:rsidRDefault="00E55F78" w:rsidP="00E55F78">
            <w:pPr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2</w:t>
            </w:r>
          </w:p>
        </w:tc>
        <w:tc>
          <w:tcPr>
            <w:tcW w:w="2226" w:type="dxa"/>
          </w:tcPr>
          <w:p w:rsidR="00E55F78" w:rsidRPr="002E3221" w:rsidRDefault="00E55F78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 xml:space="preserve">exploratory data analysis &amp; visualize data </w:t>
            </w:r>
          </w:p>
        </w:tc>
        <w:tc>
          <w:tcPr>
            <w:tcW w:w="2977" w:type="dxa"/>
          </w:tcPr>
          <w:p w:rsidR="00E55F78" w:rsidRPr="002E3221" w:rsidRDefault="002E3221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Matplotlib, seaborn</w:t>
            </w:r>
          </w:p>
        </w:tc>
        <w:tc>
          <w:tcPr>
            <w:tcW w:w="3123" w:type="dxa"/>
          </w:tcPr>
          <w:p w:rsidR="00E55F78" w:rsidRPr="002E3221" w:rsidRDefault="002E3221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Plot weight height age and Gender distribution.</w:t>
            </w:r>
          </w:p>
        </w:tc>
      </w:tr>
      <w:tr w:rsidR="00E55F78" w:rsidTr="009F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55F78" w:rsidRPr="002E3221" w:rsidRDefault="00E55F78" w:rsidP="00E55F78">
            <w:pPr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3</w:t>
            </w:r>
          </w:p>
        </w:tc>
        <w:tc>
          <w:tcPr>
            <w:tcW w:w="2226" w:type="dxa"/>
          </w:tcPr>
          <w:p w:rsidR="00E55F78" w:rsidRPr="002E3221" w:rsidRDefault="00E55F78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convert to time series</w:t>
            </w:r>
          </w:p>
        </w:tc>
        <w:tc>
          <w:tcPr>
            <w:tcW w:w="2977" w:type="dxa"/>
          </w:tcPr>
          <w:p w:rsidR="00E55F78" w:rsidRPr="002E3221" w:rsidRDefault="002E3221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  <w:r w:rsidRPr="002E32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:rsidR="00E55F78" w:rsidRPr="002E3221" w:rsidRDefault="002E3221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 variable created</w:t>
            </w:r>
          </w:p>
        </w:tc>
      </w:tr>
      <w:tr w:rsidR="00E55F78" w:rsidTr="009F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55F78" w:rsidRPr="002E3221" w:rsidRDefault="00E55F78" w:rsidP="00E55F78">
            <w:pPr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4</w:t>
            </w:r>
          </w:p>
        </w:tc>
        <w:tc>
          <w:tcPr>
            <w:tcW w:w="2226" w:type="dxa"/>
          </w:tcPr>
          <w:p w:rsidR="00E55F78" w:rsidRPr="002E3221" w:rsidRDefault="00E55F78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perform ordinary least squares</w:t>
            </w:r>
          </w:p>
        </w:tc>
        <w:tc>
          <w:tcPr>
            <w:tcW w:w="2977" w:type="dxa"/>
          </w:tcPr>
          <w:p w:rsidR="00E55F78" w:rsidRPr="002E3221" w:rsidRDefault="00E55F78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 xml:space="preserve">Fitting a model in </w:t>
            </w:r>
            <w:proofErr w:type="spellStart"/>
            <w:r w:rsidRPr="002E3221">
              <w:rPr>
                <w:sz w:val="22"/>
                <w:szCs w:val="22"/>
              </w:rPr>
              <w:t>statsmodels</w:t>
            </w:r>
            <w:proofErr w:type="spellEnd"/>
            <w:r w:rsidRPr="002E3221">
              <w:rPr>
                <w:sz w:val="22"/>
                <w:szCs w:val="22"/>
              </w:rPr>
              <w:t xml:space="preserve"> typically involves 3 easy steps:</w:t>
            </w:r>
          </w:p>
          <w:p w:rsidR="00E55F78" w:rsidRPr="002E3221" w:rsidRDefault="00E55F78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Use the model class to describe the model</w:t>
            </w:r>
          </w:p>
          <w:p w:rsidR="00E55F78" w:rsidRPr="002E3221" w:rsidRDefault="00E55F78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Fit the model using a class method</w:t>
            </w:r>
          </w:p>
          <w:p w:rsidR="00E55F78" w:rsidRDefault="00E55F78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Inspect the results using a summary method</w:t>
            </w:r>
          </w:p>
          <w:p w:rsidR="002E3221" w:rsidRPr="002E3221" w:rsidRDefault="002E3221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statsmodel</w:t>
            </w:r>
            <w:proofErr w:type="spellEnd"/>
          </w:p>
        </w:tc>
        <w:tc>
          <w:tcPr>
            <w:tcW w:w="3123" w:type="dxa"/>
          </w:tcPr>
          <w:p w:rsidR="00E55F78" w:rsidRDefault="002E3221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seen </w:t>
            </w:r>
            <w:r w:rsidRPr="002E3221">
              <w:rPr>
                <w:sz w:val="22"/>
                <w:szCs w:val="22"/>
              </w:rPr>
              <w:t>that</w:t>
            </w:r>
            <w:r>
              <w:rPr>
                <w:sz w:val="22"/>
                <w:szCs w:val="22"/>
              </w:rPr>
              <w:t xml:space="preserve"> r-squared is 0.509, </w:t>
            </w:r>
            <w:r w:rsidRPr="002E3221">
              <w:rPr>
                <w:sz w:val="22"/>
                <w:szCs w:val="22"/>
              </w:rPr>
              <w:t xml:space="preserve"> 50.9% of the variance in the outcome variable is explained by the model</w:t>
            </w:r>
          </w:p>
          <w:p w:rsidR="009F6D4C" w:rsidRDefault="009F6D4C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9F6D4C" w:rsidRPr="002E3221" w:rsidRDefault="009F6D4C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 variance is not explained by these variables.</w:t>
            </w:r>
          </w:p>
        </w:tc>
      </w:tr>
      <w:tr w:rsidR="00E55F78" w:rsidTr="009F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55F78" w:rsidRPr="002E3221" w:rsidRDefault="009F6D4C" w:rsidP="00E55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6" w:type="dxa"/>
          </w:tcPr>
          <w:p w:rsidR="00E55F78" w:rsidRPr="002E3221" w:rsidRDefault="00E55F78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perform time series decomposition of model</w:t>
            </w:r>
          </w:p>
        </w:tc>
        <w:tc>
          <w:tcPr>
            <w:tcW w:w="2977" w:type="dxa"/>
          </w:tcPr>
          <w:p w:rsidR="009F6D4C" w:rsidRPr="002E3221" w:rsidRDefault="00E55F78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E3221">
              <w:rPr>
                <w:sz w:val="22"/>
                <w:szCs w:val="22"/>
              </w:rPr>
              <w:t>statsmodel.</w:t>
            </w:r>
            <w:r w:rsidR="009F6D4C">
              <w:rPr>
                <w:sz w:val="22"/>
                <w:szCs w:val="22"/>
              </w:rPr>
              <w:t>tsa.seasonal.seasonal_decompose</w:t>
            </w:r>
            <w:proofErr w:type="spellEnd"/>
            <w:r w:rsidR="009F6D4C">
              <w:rPr>
                <w:sz w:val="22"/>
                <w:szCs w:val="22"/>
              </w:rPr>
              <w:t>, pandas, matplotlib</w:t>
            </w:r>
          </w:p>
        </w:tc>
        <w:tc>
          <w:tcPr>
            <w:tcW w:w="3123" w:type="dxa"/>
          </w:tcPr>
          <w:p w:rsidR="00E55F78" w:rsidRPr="002E3221" w:rsidRDefault="009F6D4C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Removed the seasonality and trend. </w:t>
            </w:r>
          </w:p>
        </w:tc>
      </w:tr>
      <w:tr w:rsidR="00E55F78" w:rsidTr="009F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55F78" w:rsidRPr="002E3221" w:rsidRDefault="009F6D4C" w:rsidP="00E55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26" w:type="dxa"/>
          </w:tcPr>
          <w:p w:rsidR="00E55F78" w:rsidRPr="002E3221" w:rsidRDefault="00E55F78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sz w:val="22"/>
                <w:szCs w:val="22"/>
              </w:rPr>
              <w:t>observe seasonality between walk and run. (act = 1 or 0)</w:t>
            </w:r>
          </w:p>
        </w:tc>
        <w:tc>
          <w:tcPr>
            <w:tcW w:w="2977" w:type="dxa"/>
          </w:tcPr>
          <w:p w:rsidR="00E55F78" w:rsidRPr="002E3221" w:rsidRDefault="009F6D4C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Matplotlib, Tableau dashboard.</w:t>
            </w:r>
          </w:p>
        </w:tc>
        <w:tc>
          <w:tcPr>
            <w:tcW w:w="3123" w:type="dxa"/>
          </w:tcPr>
          <w:p w:rsidR="00E55F78" w:rsidRPr="002E3221" w:rsidRDefault="009F6D4C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Looking at the repeatability between 100 to 350 observations for run and walk </w:t>
            </w:r>
          </w:p>
        </w:tc>
      </w:tr>
      <w:tr w:rsidR="009F6D4C" w:rsidTr="00691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</w:tcPr>
          <w:p w:rsidR="009F6D4C" w:rsidRPr="009F6D4C" w:rsidRDefault="009F6D4C" w:rsidP="00E55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Here we understand that there is a </w:t>
            </w:r>
            <w:proofErr w:type="spellStart"/>
            <w:r>
              <w:rPr>
                <w:sz w:val="22"/>
                <w:szCs w:val="22"/>
              </w:rPr>
              <w:t>seasonlity</w:t>
            </w:r>
            <w:proofErr w:type="spellEnd"/>
            <w:r>
              <w:rPr>
                <w:sz w:val="22"/>
                <w:szCs w:val="22"/>
              </w:rPr>
              <w:t xml:space="preserve"> between 100 observations. This means 2 seconds for 50Hz observations. </w:t>
            </w:r>
          </w:p>
        </w:tc>
      </w:tr>
      <w:tr w:rsidR="00E55F78" w:rsidTr="009F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55F78" w:rsidRPr="002E3221" w:rsidRDefault="009F6D4C" w:rsidP="00E55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26" w:type="dxa"/>
          </w:tcPr>
          <w:p w:rsidR="00E55F78" w:rsidRPr="002E3221" w:rsidRDefault="00E55F78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221">
              <w:rPr>
                <w:rFonts w:ascii="Helvetica Neue" w:hAnsi="Helvetica Neue"/>
                <w:color w:val="000000"/>
                <w:sz w:val="22"/>
                <w:szCs w:val="22"/>
              </w:rPr>
              <w:t xml:space="preserve">again perform </w:t>
            </w:r>
            <w:proofErr w:type="spellStart"/>
            <w:r w:rsidRPr="002E3221">
              <w:rPr>
                <w:rFonts w:ascii="Helvetica Neue" w:hAnsi="Helvetica Neue"/>
                <w:color w:val="000000"/>
                <w:sz w:val="22"/>
                <w:szCs w:val="22"/>
              </w:rPr>
              <w:t>ols</w:t>
            </w:r>
            <w:proofErr w:type="spellEnd"/>
          </w:p>
        </w:tc>
        <w:tc>
          <w:tcPr>
            <w:tcW w:w="2977" w:type="dxa"/>
          </w:tcPr>
          <w:p w:rsidR="00E55F78" w:rsidRPr="002E3221" w:rsidRDefault="001B3F27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numpy</w:t>
            </w:r>
            <w:r w:rsidR="009F6D4C">
              <w:rPr>
                <w:sz w:val="22"/>
                <w:szCs w:val="22"/>
              </w:rPr>
              <w:t xml:space="preserve"> to reshape data, </w:t>
            </w:r>
            <w:r>
              <w:rPr>
                <w:sz w:val="22"/>
                <w:szCs w:val="22"/>
              </w:rPr>
              <w:t>and target variables</w:t>
            </w:r>
          </w:p>
        </w:tc>
        <w:tc>
          <w:tcPr>
            <w:tcW w:w="3123" w:type="dxa"/>
          </w:tcPr>
          <w:p w:rsidR="001B3F27" w:rsidRDefault="001B3F27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r-squared value improved from 0.509 to 0.601.</w:t>
            </w:r>
          </w:p>
          <w:p w:rsidR="00E55F78" w:rsidRPr="002E3221" w:rsidRDefault="001B3F27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 features can explain variability in the dataset much better. </w:t>
            </w:r>
          </w:p>
        </w:tc>
      </w:tr>
      <w:tr w:rsidR="001B3F27" w:rsidTr="009F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B3F27" w:rsidRDefault="001B3F27" w:rsidP="00E55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26" w:type="dxa"/>
          </w:tcPr>
          <w:p w:rsidR="001B3F27" w:rsidRPr="002E3221" w:rsidRDefault="001B3F27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1B3F27">
              <w:rPr>
                <w:rFonts w:ascii="Helvetica Neue" w:hAnsi="Helvetica Neue"/>
                <w:color w:val="000000"/>
                <w:sz w:val="22"/>
                <w:szCs w:val="22"/>
              </w:rPr>
              <w:t xml:space="preserve">Create fully connected neural </w:t>
            </w:r>
            <w:r w:rsidR="00AD7643">
              <w:rPr>
                <w:rFonts w:ascii="Helvetica Neue" w:hAnsi="Helvetica Neue"/>
                <w:color w:val="000000"/>
                <w:sz w:val="22"/>
                <w:szCs w:val="22"/>
              </w:rPr>
              <w:t xml:space="preserve">(FCN) </w:t>
            </w:r>
            <w:r w:rsidRPr="001B3F27">
              <w:rPr>
                <w:rFonts w:ascii="Helvetica Neue" w:hAnsi="Helvetica Neue"/>
                <w:color w:val="000000"/>
                <w:sz w:val="22"/>
                <w:szCs w:val="22"/>
              </w:rPr>
              <w:t>network</w:t>
            </w:r>
            <w:r w:rsidR="00AD7643">
              <w:rPr>
                <w:rFonts w:ascii="Helvetica Neue" w:hAnsi="Helvetica Neue"/>
                <w:color w:val="000000"/>
                <w:sz w:val="22"/>
                <w:szCs w:val="22"/>
              </w:rPr>
              <w:t xml:space="preserve"> function</w:t>
            </w:r>
          </w:p>
        </w:tc>
        <w:tc>
          <w:tcPr>
            <w:tcW w:w="2977" w:type="dxa"/>
          </w:tcPr>
          <w:p w:rsidR="001B3F27" w:rsidRDefault="00AD7643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Keras</w:t>
            </w:r>
            <w:proofErr w:type="spellEnd"/>
            <w:r>
              <w:rPr>
                <w:sz w:val="22"/>
                <w:szCs w:val="22"/>
              </w:rPr>
              <w:t>, Sequential, Dense, Dropout, SGD</w:t>
            </w:r>
          </w:p>
        </w:tc>
        <w:tc>
          <w:tcPr>
            <w:tcW w:w="3123" w:type="dxa"/>
          </w:tcPr>
          <w:p w:rsidR="001B3F27" w:rsidRDefault="00AD7643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cross validation on Sequential model, for binary classification. </w:t>
            </w:r>
          </w:p>
        </w:tc>
      </w:tr>
      <w:tr w:rsidR="00AD7643" w:rsidTr="009F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D7643" w:rsidRDefault="00AD7643" w:rsidP="00E55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226" w:type="dxa"/>
          </w:tcPr>
          <w:p w:rsidR="00AD7643" w:rsidRPr="001B3F27" w:rsidRDefault="00AD7643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Perform </w:t>
            </w:r>
            <w:proofErr w:type="spellStart"/>
            <w:r>
              <w:rPr>
                <w:rFonts w:ascii="Helvetica Neue" w:hAnsi="Helvetica Neue"/>
                <w:color w:val="000000"/>
                <w:sz w:val="22"/>
                <w:szCs w:val="22"/>
              </w:rPr>
              <w:t>Strafied</w:t>
            </w:r>
            <w:proofErr w:type="spellEnd"/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 K Fold CV</w:t>
            </w:r>
          </w:p>
        </w:tc>
        <w:tc>
          <w:tcPr>
            <w:tcW w:w="2977" w:type="dxa"/>
          </w:tcPr>
          <w:p w:rsidR="00AD7643" w:rsidRDefault="00AD7643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sklearn</w:t>
            </w:r>
            <w:proofErr w:type="spellEnd"/>
            <w:r>
              <w:rPr>
                <w:sz w:val="22"/>
                <w:szCs w:val="22"/>
              </w:rPr>
              <w:t xml:space="preserve">, pipeline, </w:t>
            </w:r>
            <w:proofErr w:type="spellStart"/>
            <w:r>
              <w:rPr>
                <w:sz w:val="22"/>
                <w:szCs w:val="22"/>
              </w:rPr>
              <w:t>Kerasclassifier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standardscalar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strafiedKFold</w:t>
            </w:r>
            <w:proofErr w:type="spellEnd"/>
            <w:r>
              <w:rPr>
                <w:sz w:val="22"/>
                <w:szCs w:val="22"/>
              </w:rPr>
              <w:t xml:space="preserve"> cross-validation</w:t>
            </w:r>
          </w:p>
        </w:tc>
        <w:tc>
          <w:tcPr>
            <w:tcW w:w="3123" w:type="dxa"/>
          </w:tcPr>
          <w:p w:rsidR="00AD7643" w:rsidRDefault="00AD7643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 Accuracy is 94.77% and standard deviation is 0.57%</w:t>
            </w:r>
          </w:p>
        </w:tc>
      </w:tr>
      <w:tr w:rsidR="00AD7643" w:rsidTr="009F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D7643" w:rsidRDefault="00AD7643" w:rsidP="00E55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226" w:type="dxa"/>
          </w:tcPr>
          <w:p w:rsidR="00AD7643" w:rsidRDefault="0013110B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Perform Classification on test set</w:t>
            </w:r>
          </w:p>
        </w:tc>
        <w:tc>
          <w:tcPr>
            <w:tcW w:w="2977" w:type="dxa"/>
          </w:tcPr>
          <w:p w:rsidR="00AD7643" w:rsidRDefault="0013110B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Confusion_matrix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print_confusion_matrix</w:t>
            </w:r>
            <w:proofErr w:type="spellEnd"/>
          </w:p>
        </w:tc>
        <w:tc>
          <w:tcPr>
            <w:tcW w:w="3123" w:type="dxa"/>
          </w:tcPr>
          <w:p w:rsidR="00AD7643" w:rsidRDefault="0013110B" w:rsidP="00E5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 accuracy score, and confusion matrix</w:t>
            </w:r>
          </w:p>
        </w:tc>
      </w:tr>
      <w:tr w:rsidR="0013110B" w:rsidTr="009F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3110B" w:rsidRDefault="0013110B" w:rsidP="00E55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226" w:type="dxa"/>
          </w:tcPr>
          <w:p w:rsidR="0013110B" w:rsidRDefault="0013110B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Print model accuracy metrics</w:t>
            </w:r>
          </w:p>
        </w:tc>
        <w:tc>
          <w:tcPr>
            <w:tcW w:w="2977" w:type="dxa"/>
          </w:tcPr>
          <w:p w:rsidR="0013110B" w:rsidRDefault="0013110B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3110B">
              <w:rPr>
                <w:sz w:val="22"/>
                <w:szCs w:val="22"/>
              </w:rPr>
              <w:t xml:space="preserve">r2_score,classification_report, </w:t>
            </w:r>
            <w:proofErr w:type="spellStart"/>
            <w:r w:rsidRPr="0013110B">
              <w:rPr>
                <w:sz w:val="22"/>
                <w:szCs w:val="22"/>
              </w:rPr>
              <w:t>accuracy_score</w:t>
            </w:r>
            <w:proofErr w:type="spellEnd"/>
            <w:r w:rsidRPr="0013110B">
              <w:rPr>
                <w:sz w:val="22"/>
                <w:szCs w:val="22"/>
              </w:rPr>
              <w:t xml:space="preserve">, </w:t>
            </w:r>
            <w:proofErr w:type="spellStart"/>
            <w:r w:rsidRPr="0013110B">
              <w:rPr>
                <w:sz w:val="22"/>
                <w:szCs w:val="22"/>
              </w:rPr>
              <w:t>roc_curve</w:t>
            </w:r>
            <w:proofErr w:type="spellEnd"/>
            <w:r w:rsidRPr="0013110B">
              <w:rPr>
                <w:sz w:val="22"/>
                <w:szCs w:val="22"/>
              </w:rPr>
              <w:t xml:space="preserve">, </w:t>
            </w:r>
            <w:proofErr w:type="spellStart"/>
            <w:r w:rsidRPr="0013110B">
              <w:rPr>
                <w:sz w:val="22"/>
                <w:szCs w:val="22"/>
              </w:rPr>
              <w:t>roc_auc_score</w:t>
            </w:r>
            <w:proofErr w:type="spellEnd"/>
            <w:r w:rsidRPr="0013110B">
              <w:rPr>
                <w:sz w:val="22"/>
                <w:szCs w:val="22"/>
              </w:rPr>
              <w:t xml:space="preserve">, </w:t>
            </w:r>
            <w:proofErr w:type="spellStart"/>
            <w:r w:rsidRPr="0013110B">
              <w:rPr>
                <w:sz w:val="22"/>
                <w:szCs w:val="22"/>
              </w:rPr>
              <w:t>auc</w:t>
            </w:r>
            <w:proofErr w:type="spellEnd"/>
          </w:p>
        </w:tc>
        <w:tc>
          <w:tcPr>
            <w:tcW w:w="3123" w:type="dxa"/>
          </w:tcPr>
          <w:p w:rsidR="0013110B" w:rsidRDefault="0013110B" w:rsidP="00E5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 model classification report with F1, recall and precision.</w:t>
            </w:r>
          </w:p>
        </w:tc>
      </w:tr>
    </w:tbl>
    <w:p w:rsidR="0013110B" w:rsidRDefault="00F43496" w:rsidP="0013110B">
      <w:r>
        <w:br w:type="page"/>
      </w:r>
    </w:p>
    <w:p w:rsidR="00380D7B" w:rsidRDefault="00380D7B" w:rsidP="00F43496">
      <w:pPr>
        <w:pStyle w:val="Heading1"/>
      </w:pPr>
      <w:r>
        <w:lastRenderedPageBreak/>
        <w:t>Conclusion: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 classifier for a hand activity recognition is existing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The classifier can predict whether the user is walking or running based on the magnitude of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userAcceleration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data.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F43496" w:rsidRDefault="00F43496" w:rsidP="00F43496">
      <w:pPr>
        <w:pStyle w:val="Heading2"/>
      </w:pPr>
      <w:r>
        <w:t>Start: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This model used EDA(exploratory data analysis) and OLS(ordinary Least Squares) method for classifying the output parameter and trying to determine the most important features needed in the model.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This helps us understand that seasonality can be captured when observations of a feature over a period of time are used for classification.</w:t>
      </w:r>
      <w:r>
        <w:rPr>
          <w:rStyle w:val="apple-converted-space"/>
          <w:rFonts w:ascii="Helvetica Neue" w:eastAsiaTheme="majorEastAsia" w:hAnsi="Helvetica Neue"/>
          <w:color w:val="000000"/>
          <w:sz w:val="21"/>
          <w:szCs w:val="21"/>
        </w:rPr>
        <w:t> 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For the current scenario we need to classify between two classes walk or run, hence we have taken only one (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userAcceleration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Magnitude) variable and a period of time as 100ms. 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Create a Sequential FCN with 1 hidden layer and 1 dropout layer model so precision accuracy and recall for walk and run are above 95%.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F43496" w:rsidRDefault="00F43496" w:rsidP="00F43496">
      <w:pPr>
        <w:pStyle w:val="Heading2"/>
      </w:pPr>
      <w:r>
        <w:t>Conclusion: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 simple 1 hidden layer FCN model with input single variable is a good model.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F43496" w:rsidRDefault="00F43496" w:rsidP="00F43496">
      <w:pPr>
        <w:pStyle w:val="Heading2"/>
      </w:pPr>
      <w:r>
        <w:t>Drawback: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It needs 2 seconds data. Thus we need time before we can make prediction.</w:t>
      </w:r>
    </w:p>
    <w:p w:rsidR="00F43496" w:rsidRDefault="00F43496" w:rsidP="00F434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model can be improved further by adding one more feature ().</w:t>
      </w:r>
    </w:p>
    <w:p w:rsidR="00380D7B" w:rsidRPr="00380D7B" w:rsidRDefault="00380D7B" w:rsidP="00380D7B"/>
    <w:sectPr w:rsidR="00380D7B" w:rsidRPr="00380D7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2D84" w:rsidRDefault="008E2D84" w:rsidP="00380D7B">
      <w:r>
        <w:separator/>
      </w:r>
    </w:p>
  </w:endnote>
  <w:endnote w:type="continuationSeparator" w:id="0">
    <w:p w:rsidR="008E2D84" w:rsidRDefault="008E2D84" w:rsidP="0038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0D7B" w:rsidRDefault="00380D7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380D7B" w:rsidRDefault="00380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2D84" w:rsidRDefault="008E2D84" w:rsidP="00380D7B">
      <w:r>
        <w:separator/>
      </w:r>
    </w:p>
  </w:footnote>
  <w:footnote w:type="continuationSeparator" w:id="0">
    <w:p w:rsidR="008E2D84" w:rsidRDefault="008E2D84" w:rsidP="0038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0D7B" w:rsidRDefault="00380D7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DEFE6" wp14:editId="266913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0C6D" w:rsidRDefault="00FC0C6D" w:rsidP="00FC0C6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7DEFE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" filled="f" strokecolor="#747070 [1614]" strokeweight="1.25pt">
              <v:textbox>
                <w:txbxContent>
                  <w:p w:rsidR="00FC0C6D" w:rsidRDefault="00FC0C6D" w:rsidP="00FC0C6D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Himanshu Ghadigaonkar                                www.github.com/agenthimzz</w:t>
        </w:r>
      </w:sdtContent>
    </w:sdt>
    <w:r>
      <w:rPr>
        <w:color w:val="4472C4" w:themeColor="accent1"/>
        <w:sz w:val="20"/>
        <w:szCs w:val="20"/>
      </w:rPr>
      <w:t xml:space="preserve">                                       +91 9869 26 7722</w:t>
    </w:r>
  </w:p>
  <w:p w:rsidR="00380D7B" w:rsidRDefault="00380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60DC"/>
    <w:multiLevelType w:val="hybridMultilevel"/>
    <w:tmpl w:val="64C69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6EE5"/>
    <w:multiLevelType w:val="hybridMultilevel"/>
    <w:tmpl w:val="EFD42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CD"/>
    <w:rsid w:val="00025BCD"/>
    <w:rsid w:val="00103BA6"/>
    <w:rsid w:val="0013110B"/>
    <w:rsid w:val="001B3F27"/>
    <w:rsid w:val="002E3221"/>
    <w:rsid w:val="00380D7B"/>
    <w:rsid w:val="00394BB7"/>
    <w:rsid w:val="00771DF7"/>
    <w:rsid w:val="0078508E"/>
    <w:rsid w:val="008E2D84"/>
    <w:rsid w:val="009F6D4C"/>
    <w:rsid w:val="00AD7643"/>
    <w:rsid w:val="00BE61C6"/>
    <w:rsid w:val="00C1284C"/>
    <w:rsid w:val="00E55F78"/>
    <w:rsid w:val="00F43496"/>
    <w:rsid w:val="00FC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598E4"/>
  <w15:chartTrackingRefBased/>
  <w15:docId w15:val="{878AE550-EF6D-624C-815C-74EB0940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B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5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5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5F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55F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55F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E55F7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5F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5F78"/>
  </w:style>
  <w:style w:type="character" w:customStyle="1" w:styleId="Heading2Char">
    <w:name w:val="Heading 2 Char"/>
    <w:basedOn w:val="DefaultParagraphFont"/>
    <w:link w:val="Heading2"/>
    <w:uiPriority w:val="9"/>
    <w:rsid w:val="00380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80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D7B"/>
  </w:style>
  <w:style w:type="paragraph" w:styleId="Footer">
    <w:name w:val="footer"/>
    <w:basedOn w:val="Normal"/>
    <w:link w:val="FooterChar"/>
    <w:uiPriority w:val="99"/>
    <w:unhideWhenUsed/>
    <w:rsid w:val="00380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D7B"/>
  </w:style>
  <w:style w:type="paragraph" w:styleId="NormalWeb">
    <w:name w:val="Normal (Web)"/>
    <w:basedOn w:val="Normal"/>
    <w:uiPriority w:val="99"/>
    <w:unhideWhenUsed/>
    <w:rsid w:val="00F434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4349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F4349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manshu.ghadigaonkar/Library/Group%20Containers/UBF8T346G9.Office/User%20Content.localized/Templates.localized/Data%20Science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53AABF-569E-6A41-A36F-660D087F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 Science Report.dotx</Template>
  <TotalTime>7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Ghadigaonkar                                www.github.com/agenthimzz</dc:title>
  <dc:subject/>
  <dc:creator>Microsoft Office User</dc:creator>
  <cp:keywords/>
  <dc:description/>
  <cp:lastModifiedBy>Microsoft Office User</cp:lastModifiedBy>
  <cp:revision>2</cp:revision>
  <dcterms:created xsi:type="dcterms:W3CDTF">2020-06-15T18:56:00Z</dcterms:created>
  <dcterms:modified xsi:type="dcterms:W3CDTF">2020-06-15T19:03:00Z</dcterms:modified>
</cp:coreProperties>
</file>